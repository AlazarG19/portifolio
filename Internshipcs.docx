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F4D772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4F8A176" w14:textId="0E5786C3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156F69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B162F2" w14:textId="7285AF31" w:rsidR="006A78D0" w:rsidRPr="006A78D0" w:rsidRDefault="006A78D0" w:rsidP="006A78D0">
            <w:pPr>
              <w:pStyle w:val="Title"/>
            </w:pPr>
            <w:r>
              <w:t>Alazar Getachew</w:t>
            </w:r>
          </w:p>
          <w:p w14:paraId="47352CB1" w14:textId="50D58BFD" w:rsidR="006A78D0" w:rsidRPr="006A78D0" w:rsidRDefault="006A78D0" w:rsidP="006A78D0"/>
          <w:p w14:paraId="59DA1B12" w14:textId="7550A9B9" w:rsidR="001B2ABD" w:rsidRDefault="006A78D0" w:rsidP="001B2ABD">
            <w:pPr>
              <w:pStyle w:val="Subtitle"/>
            </w:pPr>
            <w:r w:rsidRPr="0049456F">
              <w:rPr>
                <w:spacing w:val="75"/>
                <w:w w:val="100"/>
              </w:rPr>
              <w:t>Internshi</w:t>
            </w:r>
            <w:r w:rsidRPr="0049456F">
              <w:rPr>
                <w:spacing w:val="8"/>
                <w:w w:val="100"/>
              </w:rPr>
              <w:t>p</w:t>
            </w:r>
          </w:p>
        </w:tc>
      </w:tr>
      <w:tr w:rsidR="001B2ABD" w14:paraId="58E5C09F" w14:textId="77777777" w:rsidTr="001B2ABD">
        <w:tc>
          <w:tcPr>
            <w:tcW w:w="3600" w:type="dxa"/>
          </w:tcPr>
          <w:p w14:paraId="5035C018" w14:textId="77777777" w:rsidR="00036450" w:rsidRDefault="00036450" w:rsidP="00036450"/>
          <w:sdt>
            <w:sdtPr>
              <w:id w:val="-1954003311"/>
              <w:placeholder>
                <w:docPart w:val="E1074186C9F248789B376F9AC5BD58EB"/>
              </w:placeholder>
              <w:temporary/>
              <w:showingPlcHdr/>
              <w15:appearance w15:val="hidden"/>
            </w:sdtPr>
            <w:sdtEndPr/>
            <w:sdtContent>
              <w:p w14:paraId="39173E0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DBB8DE60219495ABD549A2C8BFA723B"/>
              </w:placeholder>
              <w:temporary/>
              <w:showingPlcHdr/>
              <w15:appearance w15:val="hidden"/>
            </w:sdtPr>
            <w:sdtEndPr/>
            <w:sdtContent>
              <w:p w14:paraId="4BB335D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246C414" w14:textId="0484AD0F" w:rsidR="004D3011" w:rsidRDefault="00D6399C" w:rsidP="004D3011">
            <w:r>
              <w:t>0943080509</w:t>
            </w:r>
          </w:p>
          <w:p w14:paraId="5FDCFFD7" w14:textId="77777777" w:rsidR="004D3011" w:rsidRDefault="004D3011" w:rsidP="004D3011"/>
          <w:sdt>
            <w:sdtPr>
              <w:id w:val="-240260293"/>
              <w:placeholder>
                <w:docPart w:val="2136CECFD8844C28A2D0D7B1FDAFF895"/>
              </w:placeholder>
              <w:temporary/>
              <w:showingPlcHdr/>
              <w15:appearance w15:val="hidden"/>
            </w:sdtPr>
            <w:sdtEndPr/>
            <w:sdtContent>
              <w:p w14:paraId="3C4FCD5F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C868F6D" w14:textId="3C046289" w:rsidR="00036450" w:rsidRPr="00E4381A" w:rsidRDefault="00D6399C" w:rsidP="004D3011">
            <w:pPr>
              <w:rPr>
                <w:rStyle w:val="Hyperlink"/>
              </w:rPr>
            </w:pPr>
            <w:r>
              <w:t>a</w:t>
            </w:r>
            <w:r w:rsidR="006A78D0" w:rsidRPr="006A78D0">
              <w:t>lazargetac</w:t>
            </w:r>
            <w:r w:rsidR="006A78D0">
              <w:t>hew70@gmail.com</w:t>
            </w:r>
          </w:p>
          <w:p w14:paraId="68C9E61A" w14:textId="49F9C93B" w:rsidR="004D3011" w:rsidRPr="004D3011" w:rsidRDefault="004D3011" w:rsidP="00D6399C">
            <w:pPr>
              <w:pStyle w:val="Heading3"/>
            </w:pPr>
          </w:p>
        </w:tc>
        <w:tc>
          <w:tcPr>
            <w:tcW w:w="720" w:type="dxa"/>
          </w:tcPr>
          <w:p w14:paraId="248D521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9AAC011A585462EBD21FF977EEEB32E"/>
              </w:placeholder>
              <w:temporary/>
              <w:showingPlcHdr/>
              <w15:appearance w15:val="hidden"/>
            </w:sdtPr>
            <w:sdtEndPr/>
            <w:sdtContent>
              <w:p w14:paraId="5C92B2E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2E69932" w14:textId="37740545" w:rsidR="00036450" w:rsidRPr="00036450" w:rsidRDefault="006A78D0" w:rsidP="00B359E4">
            <w:pPr>
              <w:pStyle w:val="Heading4"/>
            </w:pPr>
            <w:proofErr w:type="spellStart"/>
            <w:r>
              <w:t>Adama</w:t>
            </w:r>
            <w:proofErr w:type="spellEnd"/>
            <w:r>
              <w:t xml:space="preserve"> Science </w:t>
            </w:r>
            <w:proofErr w:type="gramStart"/>
            <w:r>
              <w:t>And</w:t>
            </w:r>
            <w:proofErr w:type="gramEnd"/>
            <w:r>
              <w:t xml:space="preserve"> Technology</w:t>
            </w:r>
          </w:p>
          <w:p w14:paraId="638FD300" w14:textId="74D74F14" w:rsidR="00036450" w:rsidRPr="00B359E4" w:rsidRDefault="006A78D0" w:rsidP="00B359E4">
            <w:pPr>
              <w:pStyle w:val="Date"/>
            </w:pPr>
            <w:r>
              <w:t>2018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proofErr w:type="gramStart"/>
            <w:r>
              <w:t>09  -</w:t>
            </w:r>
            <w:proofErr w:type="gramEnd"/>
            <w:r>
              <w:t xml:space="preserve"> current</w:t>
            </w:r>
          </w:p>
          <w:p w14:paraId="40417183" w14:textId="3F9B1C56" w:rsidR="004D3011" w:rsidRDefault="006A78D0" w:rsidP="00036450">
            <w:r>
              <w:t>Attending</w:t>
            </w:r>
          </w:p>
          <w:sdt>
            <w:sdtPr>
              <w:id w:val="1669594239"/>
              <w:placeholder>
                <w:docPart w:val="70A05B588701483FB199E93943D43EEC"/>
              </w:placeholder>
              <w:temporary/>
              <w:showingPlcHdr/>
              <w15:appearance w15:val="hidden"/>
            </w:sdtPr>
            <w:sdtEndPr/>
            <w:sdtContent>
              <w:p w14:paraId="29AC93D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E563A53" w14:textId="65F2A7C7" w:rsidR="00036450" w:rsidRDefault="006A78D0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Experience in Web Development</w:t>
            </w:r>
            <w:r w:rsidR="00D6399C">
              <w:rPr>
                <w:noProof/>
                <w:color w:val="000000" w:themeColor="text1"/>
              </w:rPr>
              <w:t xml:space="preserve"> using languages like</w:t>
            </w:r>
          </w:p>
          <w:p w14:paraId="291B63CC" w14:textId="4EA36749" w:rsidR="00D6399C" w:rsidRDefault="00D6399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Html,Css,Javascript,Node Js ,Express and My Sql</w:t>
            </w:r>
          </w:p>
          <w:p w14:paraId="0F892CA0" w14:textId="77777777" w:rsidR="006A78D0" w:rsidRDefault="006A78D0" w:rsidP="004D3011">
            <w:pPr>
              <w:rPr>
                <w:noProof/>
                <w:color w:val="000000" w:themeColor="text1"/>
              </w:rPr>
            </w:pPr>
          </w:p>
          <w:p w14:paraId="6625E026" w14:textId="11B69574" w:rsidR="006A78D0" w:rsidRDefault="006A78D0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Experience in App Development</w:t>
            </w:r>
            <w:r w:rsidR="00D6399C">
              <w:rPr>
                <w:noProof/>
                <w:color w:val="000000" w:themeColor="text1"/>
              </w:rPr>
              <w:t xml:space="preserve"> using languages like</w:t>
            </w:r>
          </w:p>
          <w:p w14:paraId="24904348" w14:textId="69EBDC95" w:rsidR="00D6399C" w:rsidRDefault="00D6399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 and React Native</w:t>
            </w:r>
          </w:p>
          <w:p w14:paraId="187A3E9C" w14:textId="24C0B187" w:rsidR="0049456F" w:rsidRDefault="0049456F" w:rsidP="004D3011">
            <w:pPr>
              <w:rPr>
                <w:noProof/>
                <w:color w:val="000000" w:themeColor="text1"/>
              </w:rPr>
            </w:pPr>
          </w:p>
          <w:p w14:paraId="0F674D21" w14:textId="6FF92E0A" w:rsidR="0049456F" w:rsidRDefault="0049456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Can Use Adobe Photoshop, Adobe After Effect</w:t>
            </w:r>
          </w:p>
          <w:p w14:paraId="3F6FB3D0" w14:textId="77777777" w:rsidR="00D6399C" w:rsidRDefault="00D6399C" w:rsidP="004D3011">
            <w:pPr>
              <w:rPr>
                <w:noProof/>
                <w:color w:val="000000" w:themeColor="text1"/>
              </w:rPr>
            </w:pPr>
          </w:p>
          <w:p w14:paraId="491063AC" w14:textId="77777777" w:rsidR="00D6399C" w:rsidRDefault="00D6399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Flexible and Adaptable</w:t>
            </w:r>
          </w:p>
          <w:p w14:paraId="0B03983B" w14:textId="77777777" w:rsidR="00D6399C" w:rsidRDefault="00D6399C" w:rsidP="004D3011">
            <w:pPr>
              <w:rPr>
                <w:noProof/>
                <w:color w:val="000000" w:themeColor="text1"/>
              </w:rPr>
            </w:pPr>
          </w:p>
          <w:p w14:paraId="5CAFA1F9" w14:textId="0C1CF251" w:rsidR="00D6399C" w:rsidRPr="00D6399C" w:rsidRDefault="00D6399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Analytical And Critical Thinking</w:t>
            </w:r>
          </w:p>
        </w:tc>
      </w:tr>
    </w:tbl>
    <w:p w14:paraId="011B7493" w14:textId="5E51E1A4" w:rsidR="0043117B" w:rsidRDefault="00D6399C" w:rsidP="000C45FF">
      <w:pPr>
        <w:tabs>
          <w:tab w:val="left" w:pos="990"/>
        </w:tabs>
      </w:pPr>
      <w:r>
        <w:t>T</w:t>
      </w:r>
    </w:p>
    <w:sectPr w:rsidR="0043117B" w:rsidSect="000C45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54F8" w14:textId="77777777" w:rsidR="00F10DA0" w:rsidRDefault="00F10DA0" w:rsidP="000C45FF">
      <w:r>
        <w:separator/>
      </w:r>
    </w:p>
  </w:endnote>
  <w:endnote w:type="continuationSeparator" w:id="0">
    <w:p w14:paraId="080E1E71" w14:textId="77777777" w:rsidR="00F10DA0" w:rsidRDefault="00F10DA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70D5" w14:textId="77777777" w:rsidR="00F10DA0" w:rsidRDefault="00F10DA0" w:rsidP="000C45FF">
      <w:r>
        <w:separator/>
      </w:r>
    </w:p>
  </w:footnote>
  <w:footnote w:type="continuationSeparator" w:id="0">
    <w:p w14:paraId="5DEFF66D" w14:textId="77777777" w:rsidR="00F10DA0" w:rsidRDefault="00F10DA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375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6F4B26" wp14:editId="08A2D8F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D0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456F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A78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021A7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399C"/>
    <w:rsid w:val="00DA1F4D"/>
    <w:rsid w:val="00DD172A"/>
    <w:rsid w:val="00DE6245"/>
    <w:rsid w:val="00E25A26"/>
    <w:rsid w:val="00E4381A"/>
    <w:rsid w:val="00E55D74"/>
    <w:rsid w:val="00F10DA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57A8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%20G\AppData\Local\Microsoft\Office\16.0\DTS\en-US%7bE4C81FBC-D215-4479-997E-76737EB40A66%7d\%7bEE6A2FDB-FD26-408E-9992-E3A10CB01A0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74186C9F248789B376F9AC5BD5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0CE95-A162-4007-A9C3-BCAD6D6C58C9}"/>
      </w:docPartPr>
      <w:docPartBody>
        <w:p w:rsidR="00A93C86" w:rsidRDefault="009758B7">
          <w:pPr>
            <w:pStyle w:val="E1074186C9F248789B376F9AC5BD58EB"/>
          </w:pPr>
          <w:r w:rsidRPr="00CB0055">
            <w:t>Contact</w:t>
          </w:r>
        </w:p>
      </w:docPartBody>
    </w:docPart>
    <w:docPart>
      <w:docPartPr>
        <w:name w:val="CDBB8DE60219495ABD549A2C8BFA7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00C7-3729-4E60-B298-7E4221F5E5A8}"/>
      </w:docPartPr>
      <w:docPartBody>
        <w:p w:rsidR="00A93C86" w:rsidRDefault="009758B7">
          <w:pPr>
            <w:pStyle w:val="CDBB8DE60219495ABD549A2C8BFA723B"/>
          </w:pPr>
          <w:r w:rsidRPr="004D3011">
            <w:t>PHONE:</w:t>
          </w:r>
        </w:p>
      </w:docPartBody>
    </w:docPart>
    <w:docPart>
      <w:docPartPr>
        <w:name w:val="2136CECFD8844C28A2D0D7B1FDAFF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00499-C0CF-4DF2-AD68-EEC1195A1F47}"/>
      </w:docPartPr>
      <w:docPartBody>
        <w:p w:rsidR="00A93C86" w:rsidRDefault="009758B7">
          <w:pPr>
            <w:pStyle w:val="2136CECFD8844C28A2D0D7B1FDAFF895"/>
          </w:pPr>
          <w:r w:rsidRPr="004D3011">
            <w:t>EMAIL:</w:t>
          </w:r>
        </w:p>
      </w:docPartBody>
    </w:docPart>
    <w:docPart>
      <w:docPartPr>
        <w:name w:val="49AAC011A585462EBD21FF977EEEB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4117-D510-43C1-BA3E-E47489A7E3EE}"/>
      </w:docPartPr>
      <w:docPartBody>
        <w:p w:rsidR="00A93C86" w:rsidRDefault="009758B7">
          <w:pPr>
            <w:pStyle w:val="49AAC011A585462EBD21FF977EEEB32E"/>
          </w:pPr>
          <w:r w:rsidRPr="00036450">
            <w:t>EDUCATION</w:t>
          </w:r>
        </w:p>
      </w:docPartBody>
    </w:docPart>
    <w:docPart>
      <w:docPartPr>
        <w:name w:val="70A05B588701483FB199E93943D4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A7B47-7212-43D4-AF29-9BDF3308163B}"/>
      </w:docPartPr>
      <w:docPartBody>
        <w:p w:rsidR="00A93C86" w:rsidRDefault="009758B7">
          <w:pPr>
            <w:pStyle w:val="70A05B588701483FB199E93943D43EE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B7"/>
    <w:rsid w:val="009758B7"/>
    <w:rsid w:val="00A93C86"/>
    <w:rsid w:val="00B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74186C9F248789B376F9AC5BD58EB">
    <w:name w:val="E1074186C9F248789B376F9AC5BD58EB"/>
  </w:style>
  <w:style w:type="paragraph" w:customStyle="1" w:styleId="CDBB8DE60219495ABD549A2C8BFA723B">
    <w:name w:val="CDBB8DE60219495ABD549A2C8BFA723B"/>
  </w:style>
  <w:style w:type="paragraph" w:customStyle="1" w:styleId="2136CECFD8844C28A2D0D7B1FDAFF895">
    <w:name w:val="2136CECFD8844C28A2D0D7B1FDAFF89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9AAC011A585462EBD21FF977EEEB32E">
    <w:name w:val="49AAC011A585462EBD21FF977EEEB32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0A05B588701483FB199E93943D43EEC">
    <w:name w:val="70A05B588701483FB199E93943D43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{EE6A2FDB-FD26-408E-9992-E3A10CB01A08}tf00546271_win32.dotx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2022-03-26T04:58:00Z</dcterms:created>
  <dcterms:modified xsi:type="dcterms:W3CDTF">2022-03-26T06:42:00Z</dcterms:modified>
</cp:coreProperties>
</file>